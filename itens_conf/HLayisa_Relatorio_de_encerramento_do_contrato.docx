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D7B0" w14:textId="77777777" w:rsidR="00F8498F" w:rsidRPr="00912271" w:rsidRDefault="00F8498F" w:rsidP="00B744F7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2271">
        <w:rPr>
          <w:rFonts w:ascii="Times New Roman" w:hAnsi="Times New Roman" w:cs="Times New Roman"/>
          <w:color w:val="000000" w:themeColor="text1"/>
        </w:rPr>
        <w:t xml:space="preserve">Objetivos deste documento </w:t>
      </w:r>
    </w:p>
    <w:p w14:paraId="7CE86435" w14:textId="77777777" w:rsidR="00F8498F" w:rsidRPr="008B174A" w:rsidRDefault="005814A1" w:rsidP="00B744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B174A">
        <w:rPr>
          <w:rFonts w:ascii="Times New Roman" w:hAnsi="Times New Roman" w:cs="Times New Roman"/>
          <w:color w:val="000000" w:themeColor="text1"/>
          <w:sz w:val="24"/>
        </w:rPr>
        <w:t xml:space="preserve">Este documento formaliza o </w:t>
      </w:r>
      <w:r w:rsidR="009E11BF" w:rsidRPr="008B174A">
        <w:rPr>
          <w:rFonts w:ascii="Times New Roman" w:hAnsi="Times New Roman" w:cs="Times New Roman"/>
          <w:color w:val="000000" w:themeColor="text1"/>
          <w:sz w:val="24"/>
        </w:rPr>
        <w:t>encerramento do contrato</w:t>
      </w:r>
      <w:r w:rsidRPr="008B174A">
        <w:rPr>
          <w:rFonts w:ascii="Times New Roman" w:hAnsi="Times New Roman" w:cs="Times New Roman"/>
          <w:color w:val="000000" w:themeColor="text1"/>
          <w:sz w:val="24"/>
        </w:rPr>
        <w:t xml:space="preserve"> considerando-o entregue integralmente.</w:t>
      </w:r>
    </w:p>
    <w:p w14:paraId="7A594D65" w14:textId="77777777" w:rsidR="009E11BF" w:rsidRPr="00912271" w:rsidRDefault="009E11BF" w:rsidP="00B744F7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2271">
        <w:rPr>
          <w:rFonts w:ascii="Times New Roman" w:hAnsi="Times New Roman" w:cs="Times New Roman"/>
          <w:color w:val="000000" w:themeColor="text1"/>
        </w:rPr>
        <w:t>Identificação do contrato</w:t>
      </w:r>
    </w:p>
    <w:p w14:paraId="4EFB1D8B" w14:textId="5D3F0A86" w:rsidR="007D5BC2" w:rsidRPr="008B174A" w:rsidRDefault="004F3DA7" w:rsidP="00147F9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B174A">
        <w:rPr>
          <w:rFonts w:ascii="Times New Roman" w:hAnsi="Times New Roman" w:cs="Times New Roman"/>
          <w:color w:val="000000" w:themeColor="text1"/>
          <w:sz w:val="24"/>
        </w:rPr>
        <w:t>[HL2019]:</w:t>
      </w:r>
      <w:r w:rsidR="0012349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B174A">
        <w:rPr>
          <w:rFonts w:ascii="Times New Roman" w:hAnsi="Times New Roman" w:cs="Times New Roman"/>
          <w:color w:val="000000" w:themeColor="text1"/>
          <w:sz w:val="24"/>
        </w:rPr>
        <w:t>Hlayisa</w:t>
      </w:r>
      <w:proofErr w:type="spellEnd"/>
      <w:r w:rsidRPr="008B174A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2A92F19" w14:textId="77777777" w:rsidR="006049D3" w:rsidRPr="00912271" w:rsidRDefault="006049D3" w:rsidP="00147F9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F807E23" w14:textId="77777777" w:rsidR="009E11BF" w:rsidRPr="00912271" w:rsidRDefault="009E11BF" w:rsidP="00B744F7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0" w:name="_Toc111611375"/>
      <w:r w:rsidRPr="00912271">
        <w:rPr>
          <w:rFonts w:ascii="Times New Roman" w:hAnsi="Times New Roman" w:cs="Times New Roman"/>
          <w:color w:val="000000" w:themeColor="text1"/>
        </w:rPr>
        <w:t>Entrega</w:t>
      </w:r>
      <w:bookmarkEnd w:id="0"/>
      <w:r w:rsidRPr="00912271">
        <w:rPr>
          <w:rFonts w:ascii="Times New Roman" w:hAnsi="Times New Roman" w:cs="Times New Roman"/>
          <w:color w:val="000000" w:themeColor="text1"/>
        </w:rPr>
        <w:t>s realizadas</w:t>
      </w:r>
    </w:p>
    <w:p w14:paraId="7F73FD6C" w14:textId="77777777" w:rsidR="00B744F7" w:rsidRPr="004C1C51" w:rsidRDefault="00B744F7" w:rsidP="004C1C51">
      <w:pPr>
        <w:pStyle w:val="Heading2"/>
        <w:keepLines w:val="0"/>
        <w:numPr>
          <w:ilvl w:val="1"/>
          <w:numId w:val="0"/>
        </w:numPr>
        <w:tabs>
          <w:tab w:val="num" w:pos="0"/>
        </w:tabs>
        <w:spacing w:before="240" w:after="6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310363826"/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Entrega 1</w:t>
      </w:r>
      <w:bookmarkEnd w:id="1"/>
    </w:p>
    <w:p w14:paraId="1FCE0A0E" w14:textId="77777777" w:rsidR="00B744F7" w:rsidRPr="004C1C51" w:rsidRDefault="00B744F7" w:rsidP="004C1C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Plano de gestão do documento de escopo.</w:t>
      </w:r>
    </w:p>
    <w:p w14:paraId="3E646B44" w14:textId="77777777" w:rsidR="00B744F7" w:rsidRPr="004C1C51" w:rsidRDefault="00B744F7" w:rsidP="004C1C5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Entrega 2</w:t>
      </w:r>
    </w:p>
    <w:p w14:paraId="2D73E1AD" w14:textId="77777777" w:rsidR="00B744F7" w:rsidRPr="004C1C51" w:rsidRDefault="00B744F7" w:rsidP="004C1C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Plano do projecto</w:t>
      </w:r>
      <w:r w:rsidR="004C1C5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1A578BF" w14:textId="77777777" w:rsidR="00B744F7" w:rsidRPr="004C1C51" w:rsidRDefault="00B744F7" w:rsidP="004C1C5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Entrega 3</w:t>
      </w:r>
    </w:p>
    <w:p w14:paraId="54161B7D" w14:textId="77777777" w:rsidR="00B744F7" w:rsidRPr="004C1C51" w:rsidRDefault="00B744F7" w:rsidP="004C1C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Proposta técnica Financeira</w:t>
      </w:r>
      <w:r w:rsidR="004C1C5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F297E06" w14:textId="77777777" w:rsidR="00B744F7" w:rsidRPr="004C1C51" w:rsidRDefault="00B744F7" w:rsidP="004C1C5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Entrega 4</w:t>
      </w:r>
    </w:p>
    <w:p w14:paraId="25D49070" w14:textId="77777777" w:rsidR="00B744F7" w:rsidRPr="004C1C51" w:rsidRDefault="004C1C51" w:rsidP="004C1C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Documento de requisitos.</w:t>
      </w:r>
    </w:p>
    <w:p w14:paraId="66B5CDA9" w14:textId="77777777" w:rsidR="00B744F7" w:rsidRPr="004C1C51" w:rsidRDefault="00B744F7" w:rsidP="004C1C51">
      <w:pPr>
        <w:pStyle w:val="Heading2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310363827"/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Entrega </w:t>
      </w:r>
      <w:bookmarkEnd w:id="2"/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</w:p>
    <w:p w14:paraId="679FB657" w14:textId="77777777" w:rsidR="00B744F7" w:rsidRPr="004C1C51" w:rsidRDefault="00B744F7" w:rsidP="004C1C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Módulo de inscrição de alunos;</w:t>
      </w:r>
    </w:p>
    <w:p w14:paraId="752321A9" w14:textId="77777777" w:rsidR="00B744F7" w:rsidRPr="004C1C51" w:rsidRDefault="00B744F7" w:rsidP="004C1C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Módulo de pagamento de mensalidades;</w:t>
      </w:r>
    </w:p>
    <w:p w14:paraId="5FCF4C79" w14:textId="77777777" w:rsidR="00B744F7" w:rsidRPr="004C1C51" w:rsidRDefault="00B744F7" w:rsidP="004C1C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Modulo de cadastro de funcionários.</w:t>
      </w:r>
    </w:p>
    <w:p w14:paraId="2EB5B65E" w14:textId="77777777" w:rsidR="00B744F7" w:rsidRPr="004C1C51" w:rsidRDefault="00B744F7" w:rsidP="004C1C51">
      <w:pPr>
        <w:pStyle w:val="Heading2"/>
        <w:keepLines w:val="0"/>
        <w:tabs>
          <w:tab w:val="left" w:pos="720"/>
        </w:tabs>
        <w:spacing w:before="240" w:after="6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Entrega 6</w:t>
      </w:r>
    </w:p>
    <w:p w14:paraId="0C220A05" w14:textId="77777777" w:rsidR="00B744F7" w:rsidRPr="004C1C51" w:rsidRDefault="00B744F7" w:rsidP="004C1C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Relatório   de desempenho da entrega anterior;</w:t>
      </w:r>
    </w:p>
    <w:p w14:paraId="10E71B71" w14:textId="77777777" w:rsidR="00B744F7" w:rsidRPr="004C1C51" w:rsidRDefault="00B744F7" w:rsidP="004C1C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Modulo de gestão do aluno.</w:t>
      </w:r>
    </w:p>
    <w:p w14:paraId="0D146551" w14:textId="77777777" w:rsidR="00B744F7" w:rsidRPr="004C1C51" w:rsidRDefault="00B744F7" w:rsidP="004C1C5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Entrega 7</w:t>
      </w:r>
    </w:p>
    <w:p w14:paraId="627F8ECB" w14:textId="77777777" w:rsidR="00B744F7" w:rsidRPr="004C1C51" w:rsidRDefault="00B744F7" w:rsidP="004C1C5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Relatório da entrega anterior;</w:t>
      </w:r>
    </w:p>
    <w:p w14:paraId="5295EEB1" w14:textId="77777777" w:rsidR="00B744F7" w:rsidRPr="004C1C51" w:rsidRDefault="00B744F7" w:rsidP="004C1C5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Módulo de divulgação de eventos periódicos.</w:t>
      </w:r>
    </w:p>
    <w:p w14:paraId="5CF2DA2F" w14:textId="77777777" w:rsidR="00B744F7" w:rsidRPr="004C1C51" w:rsidRDefault="00B744F7" w:rsidP="004C1C5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Entrega 8</w:t>
      </w:r>
    </w:p>
    <w:p w14:paraId="6BA92DC4" w14:textId="77777777" w:rsidR="00B744F7" w:rsidRPr="004C1C51" w:rsidRDefault="00B744F7" w:rsidP="004C1C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Equipe qualificada para o treinamento.</w:t>
      </w:r>
    </w:p>
    <w:p w14:paraId="544D993C" w14:textId="77777777" w:rsidR="00B744F7" w:rsidRPr="004C1C51" w:rsidRDefault="00B744F7" w:rsidP="004C1C51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FFC7554" w14:textId="77777777" w:rsidR="00B744F7" w:rsidRPr="004C1C51" w:rsidRDefault="00B744F7" w:rsidP="004C1C5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Entrega 9</w:t>
      </w:r>
    </w:p>
    <w:p w14:paraId="532DEBE2" w14:textId="77777777" w:rsidR="008B174A" w:rsidRPr="008B174A" w:rsidRDefault="00B744F7" w:rsidP="008B17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</w:rPr>
      </w:pPr>
      <w:r w:rsidRPr="004C1C51">
        <w:rPr>
          <w:rFonts w:ascii="Times New Roman" w:hAnsi="Times New Roman"/>
          <w:color w:val="000000" w:themeColor="text1"/>
          <w:sz w:val="24"/>
          <w:szCs w:val="24"/>
        </w:rPr>
        <w:t>Relatório final.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141"/>
        <w:gridCol w:w="2558"/>
        <w:gridCol w:w="2795"/>
      </w:tblGrid>
      <w:tr w:rsidR="004C1C51" w:rsidRPr="004C1C51" w14:paraId="01F48D22" w14:textId="77777777" w:rsidTr="004C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23BF2B2C" w14:textId="77777777" w:rsidR="007912F8" w:rsidRPr="004C1C51" w:rsidRDefault="007912F8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 w:rsidRPr="004C1C51">
              <w:rPr>
                <w:rFonts w:ascii="Times New Roman" w:hAnsi="Times New Roman" w:cs="Times New Roman"/>
                <w:iCs/>
                <w:sz w:val="24"/>
              </w:rPr>
              <w:t>Entrega</w:t>
            </w:r>
          </w:p>
        </w:tc>
        <w:tc>
          <w:tcPr>
            <w:tcW w:w="2558" w:type="dxa"/>
            <w:hideMark/>
          </w:tcPr>
          <w:p w14:paraId="77E80A4D" w14:textId="77777777" w:rsidR="007912F8" w:rsidRPr="004C1C51" w:rsidRDefault="007912F8" w:rsidP="004C1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</w:rPr>
            </w:pPr>
            <w:r w:rsidRPr="004C1C51">
              <w:rPr>
                <w:rFonts w:ascii="Times New Roman" w:hAnsi="Times New Roman" w:cs="Times New Roman"/>
                <w:iCs/>
                <w:sz w:val="24"/>
              </w:rPr>
              <w:t>Data</w:t>
            </w:r>
          </w:p>
        </w:tc>
        <w:tc>
          <w:tcPr>
            <w:tcW w:w="2795" w:type="dxa"/>
            <w:hideMark/>
          </w:tcPr>
          <w:p w14:paraId="1BE02B94" w14:textId="77777777" w:rsidR="007912F8" w:rsidRPr="004C1C51" w:rsidRDefault="007912F8" w:rsidP="004C1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</w:rPr>
            </w:pPr>
            <w:r w:rsidRPr="004C1C51">
              <w:rPr>
                <w:rFonts w:ascii="Times New Roman" w:hAnsi="Times New Roman" w:cs="Times New Roman"/>
                <w:iCs/>
                <w:sz w:val="24"/>
              </w:rPr>
              <w:t>Status</w:t>
            </w:r>
          </w:p>
        </w:tc>
      </w:tr>
      <w:tr w:rsidR="004C1C51" w:rsidRPr="004C1C51" w14:paraId="06CD1F15" w14:textId="77777777" w:rsidTr="004C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1DD705F4" w14:textId="77777777" w:rsidR="007912F8" w:rsidRPr="004C1C51" w:rsidRDefault="007912F8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i/>
              </w:rPr>
            </w:pPr>
            <w:r w:rsidRPr="004C1C51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558" w:type="dxa"/>
            <w:hideMark/>
          </w:tcPr>
          <w:p w14:paraId="5D0C28C0" w14:textId="77777777" w:rsidR="007912F8" w:rsidRPr="004C1C51" w:rsidRDefault="007912F8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19/08/2019</w:t>
            </w:r>
          </w:p>
        </w:tc>
        <w:tc>
          <w:tcPr>
            <w:tcW w:w="2795" w:type="dxa"/>
            <w:hideMark/>
          </w:tcPr>
          <w:p w14:paraId="368426B1" w14:textId="77777777" w:rsidR="007912F8" w:rsidRPr="004C1C51" w:rsidRDefault="007912F8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aceito</w:t>
            </w:r>
          </w:p>
        </w:tc>
      </w:tr>
      <w:tr w:rsidR="004C1C51" w:rsidRPr="004C1C51" w14:paraId="3D9E5CEC" w14:textId="77777777" w:rsidTr="004C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062E26C0" w14:textId="77777777" w:rsidR="007912F8" w:rsidRPr="004C1C51" w:rsidRDefault="007912F8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C1C51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2558" w:type="dxa"/>
            <w:hideMark/>
          </w:tcPr>
          <w:p w14:paraId="3391371E" w14:textId="77777777" w:rsidR="007912F8" w:rsidRPr="004C1C51" w:rsidRDefault="007912F8" w:rsidP="004C1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02/09/2019</w:t>
            </w:r>
          </w:p>
        </w:tc>
        <w:tc>
          <w:tcPr>
            <w:tcW w:w="2795" w:type="dxa"/>
            <w:hideMark/>
          </w:tcPr>
          <w:p w14:paraId="64FC498C" w14:textId="77777777" w:rsidR="007912F8" w:rsidRPr="004C1C51" w:rsidRDefault="007912F8" w:rsidP="004C1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aceito</w:t>
            </w:r>
          </w:p>
        </w:tc>
      </w:tr>
      <w:tr w:rsidR="004C1C51" w:rsidRPr="004C1C51" w14:paraId="1996BBB4" w14:textId="77777777" w:rsidTr="004C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7F5F9422" w14:textId="77777777" w:rsidR="007912F8" w:rsidRPr="004C1C51" w:rsidRDefault="007912F8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C1C51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2558" w:type="dxa"/>
            <w:hideMark/>
          </w:tcPr>
          <w:p w14:paraId="10C2EAB8" w14:textId="77777777" w:rsidR="007912F8" w:rsidRPr="004C1C51" w:rsidRDefault="007912F8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09/09/2019</w:t>
            </w:r>
          </w:p>
        </w:tc>
        <w:tc>
          <w:tcPr>
            <w:tcW w:w="2795" w:type="dxa"/>
            <w:hideMark/>
          </w:tcPr>
          <w:p w14:paraId="20B34CD1" w14:textId="77777777" w:rsidR="007912F8" w:rsidRPr="004C1C51" w:rsidRDefault="007912F8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aceito</w:t>
            </w:r>
          </w:p>
        </w:tc>
      </w:tr>
      <w:tr w:rsidR="004C1C51" w:rsidRPr="004C1C51" w14:paraId="3E25CF4E" w14:textId="77777777" w:rsidTr="004C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46ABB0B2" w14:textId="77777777" w:rsidR="007912F8" w:rsidRPr="004C1C51" w:rsidRDefault="007912F8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C1C51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2558" w:type="dxa"/>
            <w:hideMark/>
          </w:tcPr>
          <w:p w14:paraId="43A6815E" w14:textId="77777777" w:rsidR="007912F8" w:rsidRPr="004C1C51" w:rsidRDefault="007912F8" w:rsidP="004C1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30/09/2019</w:t>
            </w:r>
          </w:p>
        </w:tc>
        <w:tc>
          <w:tcPr>
            <w:tcW w:w="2795" w:type="dxa"/>
            <w:hideMark/>
          </w:tcPr>
          <w:p w14:paraId="65BDD1C8" w14:textId="77777777" w:rsidR="007912F8" w:rsidRPr="004C1C51" w:rsidRDefault="007912F8" w:rsidP="004C1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aceito</w:t>
            </w:r>
          </w:p>
        </w:tc>
      </w:tr>
      <w:tr w:rsidR="004C1C51" w:rsidRPr="004C1C51" w14:paraId="1B23413E" w14:textId="77777777" w:rsidTr="004C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4B8EC185" w14:textId="77777777" w:rsidR="007912F8" w:rsidRPr="004C1C51" w:rsidRDefault="007912F8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C1C51">
              <w:rPr>
                <w:rFonts w:ascii="Times New Roman" w:hAnsi="Times New Roman" w:cs="Times New Roman"/>
                <w:i/>
              </w:rPr>
              <w:t>5</w:t>
            </w:r>
          </w:p>
        </w:tc>
        <w:tc>
          <w:tcPr>
            <w:tcW w:w="2558" w:type="dxa"/>
            <w:hideMark/>
          </w:tcPr>
          <w:p w14:paraId="3EA2F185" w14:textId="77777777" w:rsidR="007912F8" w:rsidRPr="004C1C51" w:rsidRDefault="007912F8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11/11/2019</w:t>
            </w:r>
          </w:p>
        </w:tc>
        <w:tc>
          <w:tcPr>
            <w:tcW w:w="2795" w:type="dxa"/>
            <w:hideMark/>
          </w:tcPr>
          <w:p w14:paraId="0C184BDE" w14:textId="77777777" w:rsidR="007912F8" w:rsidRPr="004C1C51" w:rsidRDefault="00D04C70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aceito</w:t>
            </w:r>
          </w:p>
        </w:tc>
      </w:tr>
      <w:tr w:rsidR="004C1C51" w:rsidRPr="004C1C51" w14:paraId="6613C2A3" w14:textId="77777777" w:rsidTr="004C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328AA6D7" w14:textId="77777777" w:rsidR="007912F8" w:rsidRPr="004C1C51" w:rsidRDefault="007912F8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C1C51">
              <w:rPr>
                <w:rFonts w:ascii="Times New Roman" w:hAnsi="Times New Roman" w:cs="Times New Roman"/>
                <w:i/>
              </w:rPr>
              <w:t>6</w:t>
            </w:r>
          </w:p>
        </w:tc>
        <w:tc>
          <w:tcPr>
            <w:tcW w:w="2558" w:type="dxa"/>
            <w:hideMark/>
          </w:tcPr>
          <w:p w14:paraId="0C2F4C3E" w14:textId="77777777" w:rsidR="007912F8" w:rsidRPr="004C1C51" w:rsidRDefault="007912F8" w:rsidP="004C1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02/12/2019</w:t>
            </w:r>
          </w:p>
        </w:tc>
        <w:tc>
          <w:tcPr>
            <w:tcW w:w="2795" w:type="dxa"/>
            <w:hideMark/>
          </w:tcPr>
          <w:p w14:paraId="0D8C9A9A" w14:textId="77777777" w:rsidR="007912F8" w:rsidRPr="004C1C51" w:rsidRDefault="00577B99" w:rsidP="004C1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pendente</w:t>
            </w:r>
          </w:p>
        </w:tc>
      </w:tr>
      <w:tr w:rsidR="004C1C51" w:rsidRPr="004C1C51" w14:paraId="18D09E55" w14:textId="77777777" w:rsidTr="004C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1F1EC600" w14:textId="77777777" w:rsidR="007912F8" w:rsidRPr="004C1C51" w:rsidRDefault="007912F8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C1C51">
              <w:rPr>
                <w:rFonts w:ascii="Times New Roman" w:hAnsi="Times New Roman" w:cs="Times New Roman"/>
                <w:i/>
              </w:rPr>
              <w:t>7</w:t>
            </w:r>
          </w:p>
        </w:tc>
        <w:tc>
          <w:tcPr>
            <w:tcW w:w="2558" w:type="dxa"/>
            <w:hideMark/>
          </w:tcPr>
          <w:p w14:paraId="7A9EBF38" w14:textId="77777777" w:rsidR="007912F8" w:rsidRPr="004C1C51" w:rsidRDefault="007912F8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30/12/2019</w:t>
            </w:r>
          </w:p>
        </w:tc>
        <w:tc>
          <w:tcPr>
            <w:tcW w:w="2795" w:type="dxa"/>
            <w:hideMark/>
          </w:tcPr>
          <w:p w14:paraId="371AC3A7" w14:textId="77777777" w:rsidR="007912F8" w:rsidRPr="004C1C51" w:rsidRDefault="00577B99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pendente</w:t>
            </w:r>
          </w:p>
        </w:tc>
      </w:tr>
      <w:tr w:rsidR="004C1C51" w:rsidRPr="004C1C51" w14:paraId="0AB4C1DA" w14:textId="77777777" w:rsidTr="004C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1656F35B" w14:textId="77777777" w:rsidR="00577B99" w:rsidRPr="004C1C51" w:rsidRDefault="00577B99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C1C51">
              <w:rPr>
                <w:rFonts w:ascii="Times New Roman" w:hAnsi="Times New Roman" w:cs="Times New Roman"/>
                <w:i/>
              </w:rPr>
              <w:t>8</w:t>
            </w:r>
          </w:p>
        </w:tc>
        <w:tc>
          <w:tcPr>
            <w:tcW w:w="2558" w:type="dxa"/>
            <w:hideMark/>
          </w:tcPr>
          <w:p w14:paraId="20C2A0AF" w14:textId="77777777" w:rsidR="00577B99" w:rsidRPr="004C1C51" w:rsidRDefault="00577B99" w:rsidP="004C1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13/01/2020</w:t>
            </w:r>
          </w:p>
        </w:tc>
        <w:tc>
          <w:tcPr>
            <w:tcW w:w="2795" w:type="dxa"/>
            <w:hideMark/>
          </w:tcPr>
          <w:p w14:paraId="659B1D02" w14:textId="77777777" w:rsidR="00577B99" w:rsidRPr="004C1C51" w:rsidRDefault="00577B99" w:rsidP="004C1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pendente</w:t>
            </w:r>
          </w:p>
        </w:tc>
      </w:tr>
      <w:tr w:rsidR="004C1C51" w:rsidRPr="004C1C51" w14:paraId="3468411D" w14:textId="77777777" w:rsidTr="004C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hideMark/>
          </w:tcPr>
          <w:p w14:paraId="537D7FCB" w14:textId="77777777" w:rsidR="00577B99" w:rsidRPr="004C1C51" w:rsidRDefault="00577B99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C1C51">
              <w:rPr>
                <w:rFonts w:ascii="Times New Roman" w:hAnsi="Times New Roman" w:cs="Times New Roman"/>
                <w:i/>
              </w:rPr>
              <w:t>9</w:t>
            </w:r>
          </w:p>
        </w:tc>
        <w:tc>
          <w:tcPr>
            <w:tcW w:w="2558" w:type="dxa"/>
            <w:hideMark/>
          </w:tcPr>
          <w:p w14:paraId="109C600C" w14:textId="77777777" w:rsidR="00577B99" w:rsidRPr="004C1C51" w:rsidRDefault="00577B99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27/11/2020</w:t>
            </w:r>
          </w:p>
        </w:tc>
        <w:tc>
          <w:tcPr>
            <w:tcW w:w="2795" w:type="dxa"/>
            <w:hideMark/>
          </w:tcPr>
          <w:p w14:paraId="5A1D62E8" w14:textId="77777777" w:rsidR="00577B99" w:rsidRPr="004C1C51" w:rsidRDefault="00577B99" w:rsidP="004C1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1C51">
              <w:rPr>
                <w:rFonts w:ascii="Times New Roman" w:hAnsi="Times New Roman" w:cs="Times New Roman"/>
                <w:i/>
                <w:iCs/>
              </w:rPr>
              <w:t>pendente</w:t>
            </w:r>
          </w:p>
        </w:tc>
      </w:tr>
    </w:tbl>
    <w:p w14:paraId="1E96BF6B" w14:textId="77777777" w:rsidR="007912F8" w:rsidRPr="00912271" w:rsidRDefault="007912F8" w:rsidP="007912F8">
      <w:pPr>
        <w:rPr>
          <w:rFonts w:ascii="Times New Roman" w:hAnsi="Times New Roman"/>
          <w:color w:val="000000" w:themeColor="text1"/>
        </w:rPr>
      </w:pPr>
    </w:p>
    <w:p w14:paraId="183A2319" w14:textId="77777777" w:rsidR="00F8498F" w:rsidRPr="00912271" w:rsidRDefault="00F8498F" w:rsidP="004C1C51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2271">
        <w:rPr>
          <w:rFonts w:ascii="Times New Roman" w:hAnsi="Times New Roman" w:cs="Times New Roman"/>
          <w:color w:val="000000" w:themeColor="text1"/>
        </w:rPr>
        <w:t>Questões em Aberto</w:t>
      </w:r>
    </w:p>
    <w:tbl>
      <w:tblPr>
        <w:tblW w:w="89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98"/>
        <w:gridCol w:w="1788"/>
        <w:gridCol w:w="1310"/>
        <w:gridCol w:w="3621"/>
      </w:tblGrid>
      <w:tr w:rsidR="00B744F7" w:rsidRPr="004C1C51" w14:paraId="05AD2777" w14:textId="77777777" w:rsidTr="004C1C51">
        <w:trPr>
          <w:jc w:val="center"/>
        </w:trPr>
        <w:tc>
          <w:tcPr>
            <w:tcW w:w="2245" w:type="dxa"/>
            <w:shd w:val="clear" w:color="auto" w:fill="DBE5F1" w:themeFill="accent1" w:themeFillTint="33"/>
            <w:vAlign w:val="center"/>
          </w:tcPr>
          <w:p w14:paraId="0961248B" w14:textId="77777777" w:rsidR="00A42DA6" w:rsidRPr="004C1C51" w:rsidRDefault="00A42DA6" w:rsidP="004C1C51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Questão em aberto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6EC38D49" w14:textId="77777777" w:rsidR="00A42DA6" w:rsidRPr="004C1C51" w:rsidRDefault="00A42DA6" w:rsidP="004C1C51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Responsável</w:t>
            </w:r>
          </w:p>
        </w:tc>
        <w:tc>
          <w:tcPr>
            <w:tcW w:w="1170" w:type="dxa"/>
            <w:shd w:val="clear" w:color="auto" w:fill="DBE5F1" w:themeFill="accent1" w:themeFillTint="33"/>
            <w:vAlign w:val="center"/>
          </w:tcPr>
          <w:p w14:paraId="5F100A7A" w14:textId="77777777" w:rsidR="00A42DA6" w:rsidRPr="004C1C51" w:rsidRDefault="00A42DA6" w:rsidP="004C1C51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Previsão</w:t>
            </w:r>
          </w:p>
        </w:tc>
        <w:tc>
          <w:tcPr>
            <w:tcW w:w="3702" w:type="dxa"/>
            <w:shd w:val="clear" w:color="auto" w:fill="DBE5F1" w:themeFill="accent1" w:themeFillTint="33"/>
            <w:vAlign w:val="center"/>
          </w:tcPr>
          <w:p w14:paraId="056EC5F6" w14:textId="77777777" w:rsidR="00A42DA6" w:rsidRPr="004C1C51" w:rsidRDefault="00A42DA6" w:rsidP="004C1C51">
            <w:pPr>
              <w:spacing w:line="360" w:lineRule="auto"/>
              <w:ind w:right="-2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16"/>
              </w:rPr>
            </w:pPr>
            <w:r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16"/>
              </w:rPr>
              <w:t>Comentário</w:t>
            </w:r>
          </w:p>
        </w:tc>
      </w:tr>
      <w:tr w:rsidR="00B744F7" w:rsidRPr="004C1C51" w14:paraId="524483F5" w14:textId="77777777" w:rsidTr="004C1C51">
        <w:trPr>
          <w:jc w:val="center"/>
        </w:trPr>
        <w:tc>
          <w:tcPr>
            <w:tcW w:w="2245" w:type="dxa"/>
            <w:vAlign w:val="center"/>
          </w:tcPr>
          <w:p w14:paraId="5ECFC371" w14:textId="77777777" w:rsidR="00A42DA6" w:rsidRPr="004C1C51" w:rsidRDefault="006810F7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Entrega 6</w:t>
            </w:r>
          </w:p>
        </w:tc>
        <w:tc>
          <w:tcPr>
            <w:tcW w:w="1800" w:type="dxa"/>
            <w:vAlign w:val="center"/>
          </w:tcPr>
          <w:p w14:paraId="63899D44" w14:textId="77777777" w:rsidR="00A42DA6" w:rsidRPr="004C1C51" w:rsidRDefault="00912271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Denise</w:t>
            </w:r>
          </w:p>
        </w:tc>
        <w:tc>
          <w:tcPr>
            <w:tcW w:w="1170" w:type="dxa"/>
            <w:vAlign w:val="center"/>
          </w:tcPr>
          <w:p w14:paraId="31632407" w14:textId="77777777" w:rsidR="00A42DA6" w:rsidRPr="004C1C51" w:rsidRDefault="00D0581B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02/12/2019</w:t>
            </w:r>
          </w:p>
        </w:tc>
        <w:tc>
          <w:tcPr>
            <w:tcW w:w="3702" w:type="dxa"/>
            <w:vAlign w:val="center"/>
          </w:tcPr>
          <w:p w14:paraId="4369F0B7" w14:textId="77777777" w:rsidR="00A42DA6" w:rsidRPr="004C1C51" w:rsidRDefault="00797FD1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</w:pP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Em execução</w:t>
            </w:r>
            <w:r w:rsidR="004C1C51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.</w:t>
            </w:r>
          </w:p>
        </w:tc>
      </w:tr>
      <w:tr w:rsidR="006810F7" w:rsidRPr="004C1C51" w14:paraId="041147E5" w14:textId="77777777" w:rsidTr="004C1C51">
        <w:trPr>
          <w:jc w:val="center"/>
        </w:trPr>
        <w:tc>
          <w:tcPr>
            <w:tcW w:w="2245" w:type="dxa"/>
          </w:tcPr>
          <w:p w14:paraId="298721ED" w14:textId="77777777" w:rsidR="006810F7" w:rsidRPr="004C1C51" w:rsidRDefault="006810F7" w:rsidP="004C1C51">
            <w:pPr>
              <w:spacing w:line="360" w:lineRule="auto"/>
              <w:jc w:val="center"/>
              <w:rPr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Entrega 7</w:t>
            </w:r>
          </w:p>
        </w:tc>
        <w:tc>
          <w:tcPr>
            <w:tcW w:w="1800" w:type="dxa"/>
            <w:vAlign w:val="center"/>
          </w:tcPr>
          <w:p w14:paraId="402D455C" w14:textId="77777777" w:rsidR="006810F7" w:rsidRPr="004C1C51" w:rsidRDefault="00912271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Salmento</w:t>
            </w:r>
          </w:p>
        </w:tc>
        <w:tc>
          <w:tcPr>
            <w:tcW w:w="1170" w:type="dxa"/>
            <w:vAlign w:val="center"/>
          </w:tcPr>
          <w:p w14:paraId="23CAA01B" w14:textId="77777777" w:rsidR="006810F7" w:rsidRPr="004C1C51" w:rsidRDefault="00D0581B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30/12/2019</w:t>
            </w:r>
          </w:p>
        </w:tc>
        <w:tc>
          <w:tcPr>
            <w:tcW w:w="3702" w:type="dxa"/>
            <w:vAlign w:val="center"/>
          </w:tcPr>
          <w:p w14:paraId="2F6D02CD" w14:textId="77777777" w:rsidR="006810F7" w:rsidRPr="004C1C51" w:rsidRDefault="00797FD1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</w:pP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A ser executada posteriormente segundo o cronograma do projecto.</w:t>
            </w:r>
          </w:p>
        </w:tc>
      </w:tr>
      <w:tr w:rsidR="00797FD1" w:rsidRPr="004C1C51" w14:paraId="5438EF96" w14:textId="77777777" w:rsidTr="004C1C51">
        <w:trPr>
          <w:jc w:val="center"/>
        </w:trPr>
        <w:tc>
          <w:tcPr>
            <w:tcW w:w="2245" w:type="dxa"/>
          </w:tcPr>
          <w:p w14:paraId="25FFD25E" w14:textId="77777777" w:rsidR="00797FD1" w:rsidRPr="004C1C51" w:rsidRDefault="00797FD1" w:rsidP="004C1C51">
            <w:pPr>
              <w:spacing w:line="360" w:lineRule="auto"/>
              <w:jc w:val="center"/>
              <w:rPr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Entrega 8</w:t>
            </w:r>
          </w:p>
        </w:tc>
        <w:tc>
          <w:tcPr>
            <w:tcW w:w="1800" w:type="dxa"/>
            <w:vAlign w:val="center"/>
          </w:tcPr>
          <w:p w14:paraId="62362023" w14:textId="77777777" w:rsidR="00797FD1" w:rsidRPr="004C1C51" w:rsidRDefault="00797FD1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Marcos</w:t>
            </w:r>
          </w:p>
        </w:tc>
        <w:tc>
          <w:tcPr>
            <w:tcW w:w="1170" w:type="dxa"/>
            <w:vAlign w:val="center"/>
          </w:tcPr>
          <w:p w14:paraId="517BBD33" w14:textId="77777777" w:rsidR="00797FD1" w:rsidRPr="004C1C51" w:rsidRDefault="00797FD1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13/01/2020</w:t>
            </w:r>
          </w:p>
        </w:tc>
        <w:tc>
          <w:tcPr>
            <w:tcW w:w="3702" w:type="dxa"/>
          </w:tcPr>
          <w:p w14:paraId="1316293E" w14:textId="77777777" w:rsidR="00797FD1" w:rsidRPr="004C1C51" w:rsidRDefault="00797FD1" w:rsidP="004C1C51">
            <w:pPr>
              <w:spacing w:line="360" w:lineRule="auto"/>
              <w:jc w:val="center"/>
              <w:rPr>
                <w:sz w:val="24"/>
              </w:rPr>
            </w:pP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A ser executada posteriormente segundo o cronograma do projecto.</w:t>
            </w:r>
          </w:p>
        </w:tc>
      </w:tr>
      <w:tr w:rsidR="00797FD1" w:rsidRPr="004C1C51" w14:paraId="69D60449" w14:textId="77777777" w:rsidTr="004C1C51">
        <w:trPr>
          <w:jc w:val="center"/>
        </w:trPr>
        <w:tc>
          <w:tcPr>
            <w:tcW w:w="2245" w:type="dxa"/>
          </w:tcPr>
          <w:p w14:paraId="274C32F2" w14:textId="77777777" w:rsidR="00797FD1" w:rsidRPr="004C1C51" w:rsidRDefault="00797FD1" w:rsidP="004C1C5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Entrega 9</w:t>
            </w:r>
          </w:p>
        </w:tc>
        <w:tc>
          <w:tcPr>
            <w:tcW w:w="1800" w:type="dxa"/>
            <w:vAlign w:val="center"/>
          </w:tcPr>
          <w:p w14:paraId="314B4582" w14:textId="77777777" w:rsidR="00797FD1" w:rsidRPr="004C1C51" w:rsidRDefault="00797FD1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José</w:t>
            </w:r>
          </w:p>
        </w:tc>
        <w:tc>
          <w:tcPr>
            <w:tcW w:w="1170" w:type="dxa"/>
            <w:vAlign w:val="center"/>
          </w:tcPr>
          <w:p w14:paraId="2FB64CAB" w14:textId="77777777" w:rsidR="00797FD1" w:rsidRPr="004C1C51" w:rsidRDefault="00797FD1" w:rsidP="00B52B2E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27/</w:t>
            </w:r>
            <w:r w:rsidR="00B52B2E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  <w:r w:rsidRPr="004C1C51">
              <w:rPr>
                <w:rFonts w:ascii="Times New Roman" w:hAnsi="Times New Roman"/>
                <w:color w:val="000000" w:themeColor="text1"/>
                <w:sz w:val="24"/>
              </w:rPr>
              <w:t>1/2020</w:t>
            </w:r>
          </w:p>
        </w:tc>
        <w:tc>
          <w:tcPr>
            <w:tcW w:w="3702" w:type="dxa"/>
          </w:tcPr>
          <w:p w14:paraId="7FA7F7AF" w14:textId="77777777" w:rsidR="00797FD1" w:rsidRPr="004C1C51" w:rsidRDefault="00797FD1" w:rsidP="004C1C51">
            <w:pPr>
              <w:spacing w:line="360" w:lineRule="auto"/>
              <w:jc w:val="center"/>
              <w:rPr>
                <w:sz w:val="24"/>
              </w:rPr>
            </w:pP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A ser executada posteriormente segundo o cronograma do projecto.</w:t>
            </w:r>
          </w:p>
        </w:tc>
      </w:tr>
    </w:tbl>
    <w:p w14:paraId="526F4D58" w14:textId="77777777" w:rsidR="008B174A" w:rsidRDefault="008B174A" w:rsidP="00C227F5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2F7073B" w14:textId="77777777" w:rsidR="008B174A" w:rsidRDefault="008B174A" w:rsidP="008B174A">
      <w:pPr>
        <w:rPr>
          <w:rFonts w:eastAsiaTheme="majorEastAsia"/>
          <w:sz w:val="28"/>
          <w:szCs w:val="28"/>
        </w:rPr>
      </w:pPr>
      <w:r>
        <w:br w:type="page"/>
      </w:r>
    </w:p>
    <w:p w14:paraId="29DD293E" w14:textId="77777777" w:rsidR="008843C9" w:rsidRPr="00912271" w:rsidRDefault="00B11B27" w:rsidP="00C227F5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2271">
        <w:rPr>
          <w:rFonts w:ascii="Times New Roman" w:hAnsi="Times New Roman" w:cs="Times New Roman"/>
          <w:color w:val="000000" w:themeColor="text1"/>
        </w:rPr>
        <w:lastRenderedPageBreak/>
        <w:t>Informações adicionais</w:t>
      </w:r>
    </w:p>
    <w:tbl>
      <w:tblPr>
        <w:tblW w:w="899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35"/>
        <w:gridCol w:w="3614"/>
        <w:gridCol w:w="1621"/>
        <w:gridCol w:w="1425"/>
      </w:tblGrid>
      <w:tr w:rsidR="00B744F7" w:rsidRPr="004C1C51" w14:paraId="76657D9A" w14:textId="77777777" w:rsidTr="004C1C51">
        <w:trPr>
          <w:trHeight w:val="420"/>
          <w:jc w:val="center"/>
        </w:trPr>
        <w:tc>
          <w:tcPr>
            <w:tcW w:w="8995" w:type="dxa"/>
            <w:gridSpan w:val="4"/>
            <w:shd w:val="clear" w:color="auto" w:fill="DBE5F1" w:themeFill="accent1" w:themeFillTint="33"/>
            <w:vAlign w:val="center"/>
          </w:tcPr>
          <w:p w14:paraId="2483FBF4" w14:textId="77777777" w:rsidR="008843C9" w:rsidRPr="004C1C51" w:rsidRDefault="00F267F3" w:rsidP="004C1C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Aceite d</w:t>
            </w:r>
            <w:r w:rsidR="007D5BC2"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 Contrato</w:t>
            </w:r>
          </w:p>
        </w:tc>
      </w:tr>
      <w:tr w:rsidR="00B744F7" w:rsidRPr="004C1C51" w14:paraId="7F938750" w14:textId="77777777" w:rsidTr="004C1C51">
        <w:trPr>
          <w:trHeight w:val="420"/>
          <w:jc w:val="center"/>
        </w:trPr>
        <w:tc>
          <w:tcPr>
            <w:tcW w:w="8995" w:type="dxa"/>
            <w:gridSpan w:val="4"/>
            <w:shd w:val="clear" w:color="auto" w:fill="auto"/>
            <w:vAlign w:val="center"/>
          </w:tcPr>
          <w:p w14:paraId="2E908577" w14:textId="77777777" w:rsidR="00B11B27" w:rsidRPr="004C1C51" w:rsidRDefault="00B11B27" w:rsidP="004C1C5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Os </w:t>
            </w:r>
            <w:r w:rsidR="00BC6121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participantes</w:t>
            </w: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abaixo </w:t>
            </w:r>
            <w:r w:rsidR="00BC6121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autorizam o encerramento do </w:t>
            </w:r>
            <w:r w:rsidR="009E11BF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contra</w:t>
            </w:r>
            <w:r w:rsidR="00BC6121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e </w:t>
            </w: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atestam </w:t>
            </w:r>
            <w:r w:rsidR="00BC6121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cumprimento d</w:t>
            </w:r>
            <w:r w:rsidR="009E11BF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todas clausulas</w:t>
            </w:r>
            <w:r w:rsidR="007D5BC2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 a inexistência de qualquer </w:t>
            </w:r>
            <w:r w:rsidR="00C227F5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reivindicação</w:t>
            </w:r>
            <w:r w:rsidR="007D5BC2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futura</w:t>
            </w: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95CFE45" w14:textId="77777777" w:rsidR="00BC6121" w:rsidRPr="004C1C51" w:rsidRDefault="00BC6121" w:rsidP="004C1C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744F7" w:rsidRPr="004C1C51" w14:paraId="7DF264FA" w14:textId="77777777" w:rsidTr="004C1C51">
        <w:trPr>
          <w:trHeight w:val="315"/>
          <w:jc w:val="center"/>
        </w:trPr>
        <w:tc>
          <w:tcPr>
            <w:tcW w:w="2335" w:type="dxa"/>
            <w:shd w:val="clear" w:color="auto" w:fill="DBE5F1" w:themeFill="accent1" w:themeFillTint="33"/>
            <w:vAlign w:val="center"/>
          </w:tcPr>
          <w:p w14:paraId="59BAF7C8" w14:textId="77777777" w:rsidR="001E4A39" w:rsidRPr="004C1C51" w:rsidRDefault="001E4A39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Participante</w:t>
            </w:r>
          </w:p>
        </w:tc>
        <w:tc>
          <w:tcPr>
            <w:tcW w:w="3614" w:type="dxa"/>
            <w:shd w:val="clear" w:color="auto" w:fill="DBE5F1" w:themeFill="accent1" w:themeFillTint="33"/>
          </w:tcPr>
          <w:p w14:paraId="74C086E6" w14:textId="77777777" w:rsidR="001E4A39" w:rsidRPr="004C1C51" w:rsidRDefault="001E4A39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19041E31" w14:textId="77777777" w:rsidR="001E4A39" w:rsidRPr="004C1C51" w:rsidRDefault="001E4A39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Assinatura</w:t>
            </w:r>
          </w:p>
        </w:tc>
        <w:tc>
          <w:tcPr>
            <w:tcW w:w="1425" w:type="dxa"/>
            <w:shd w:val="clear" w:color="auto" w:fill="DBE5F1" w:themeFill="accent1" w:themeFillTint="33"/>
            <w:vAlign w:val="center"/>
          </w:tcPr>
          <w:p w14:paraId="4E07025C" w14:textId="77777777" w:rsidR="001E4A39" w:rsidRPr="004C1C51" w:rsidRDefault="001E4A39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</w:tr>
      <w:tr w:rsidR="00B744F7" w:rsidRPr="004C1C51" w14:paraId="7E34BBAB" w14:textId="77777777" w:rsidTr="004C1C51">
        <w:trPr>
          <w:trHeight w:val="379"/>
          <w:jc w:val="center"/>
        </w:trPr>
        <w:tc>
          <w:tcPr>
            <w:tcW w:w="2335" w:type="dxa"/>
            <w:vAlign w:val="center"/>
          </w:tcPr>
          <w:p w14:paraId="5718B7B1" w14:textId="77777777" w:rsidR="001E4A39" w:rsidRPr="004C1C51" w:rsidRDefault="001E4A39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Patrocinador do Projeto</w:t>
            </w:r>
          </w:p>
        </w:tc>
        <w:tc>
          <w:tcPr>
            <w:tcW w:w="3614" w:type="dxa"/>
          </w:tcPr>
          <w:p w14:paraId="6A4BD84A" w14:textId="77777777" w:rsidR="001E4A39" w:rsidRPr="004C1C51" w:rsidRDefault="004706F8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João Figueiredo</w:t>
            </w:r>
          </w:p>
        </w:tc>
        <w:tc>
          <w:tcPr>
            <w:tcW w:w="1621" w:type="dxa"/>
            <w:vAlign w:val="center"/>
          </w:tcPr>
          <w:p w14:paraId="7AB58AA9" w14:textId="77777777" w:rsidR="001E4A39" w:rsidRPr="004C1C51" w:rsidRDefault="007D3B61" w:rsidP="004C1C51">
            <w:pPr>
              <w:spacing w:line="360" w:lineRule="auto"/>
              <w:jc w:val="center"/>
              <w:rPr>
                <w:rFonts w:ascii="Lucida Calligraphy" w:hAnsi="Lucida Calligraphy" w:cs="Times New Roman"/>
                <w:color w:val="000000" w:themeColor="text1"/>
                <w:sz w:val="24"/>
                <w:szCs w:val="24"/>
              </w:rPr>
            </w:pPr>
            <w:r w:rsidRPr="004C1C51">
              <w:rPr>
                <w:rFonts w:ascii="Lucida Calligraphy" w:hAnsi="Lucida Calligraphy" w:cs="Times New Roman"/>
                <w:color w:val="000000" w:themeColor="text1"/>
                <w:sz w:val="24"/>
                <w:szCs w:val="24"/>
              </w:rPr>
              <w:t>Figueiredo</w:t>
            </w:r>
          </w:p>
        </w:tc>
        <w:tc>
          <w:tcPr>
            <w:tcW w:w="1425" w:type="dxa"/>
            <w:vAlign w:val="center"/>
          </w:tcPr>
          <w:p w14:paraId="2195784C" w14:textId="77777777" w:rsidR="001E4A39" w:rsidRPr="004C1C51" w:rsidRDefault="00EE610B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26/11/2019</w:t>
            </w:r>
          </w:p>
        </w:tc>
      </w:tr>
      <w:tr w:rsidR="004C1C51" w:rsidRPr="004C1C51" w14:paraId="055EBD23" w14:textId="77777777" w:rsidTr="004C1C51">
        <w:trPr>
          <w:trHeight w:val="379"/>
          <w:jc w:val="center"/>
        </w:trPr>
        <w:tc>
          <w:tcPr>
            <w:tcW w:w="2335" w:type="dxa"/>
            <w:vAlign w:val="center"/>
          </w:tcPr>
          <w:p w14:paraId="48109AF0" w14:textId="0018B959" w:rsidR="001E4A39" w:rsidRPr="004C1C51" w:rsidRDefault="00DA6BEF" w:rsidP="004C1C51">
            <w:pPr>
              <w:pStyle w:val="Tabela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Gestor</w:t>
            </w:r>
            <w:bookmarkStart w:id="3" w:name="_GoBack"/>
            <w:bookmarkEnd w:id="3"/>
            <w:r w:rsidR="001E4A39" w:rsidRPr="004C1C5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do Projeto</w:t>
            </w:r>
          </w:p>
        </w:tc>
        <w:tc>
          <w:tcPr>
            <w:tcW w:w="3614" w:type="dxa"/>
          </w:tcPr>
          <w:p w14:paraId="4014C0EE" w14:textId="77777777" w:rsidR="001E4A39" w:rsidRPr="004C1C51" w:rsidRDefault="007D3B61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 Paula</w:t>
            </w:r>
            <w:r w:rsidR="00EE610B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E610B"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Onduras</w:t>
            </w:r>
            <w:proofErr w:type="spellEnd"/>
          </w:p>
        </w:tc>
        <w:tc>
          <w:tcPr>
            <w:tcW w:w="1621" w:type="dxa"/>
            <w:vAlign w:val="center"/>
          </w:tcPr>
          <w:p w14:paraId="773A38D5" w14:textId="77777777" w:rsidR="001E4A39" w:rsidRPr="004C1C51" w:rsidRDefault="00EE610B" w:rsidP="004C1C51">
            <w:pPr>
              <w:spacing w:line="360" w:lineRule="auto"/>
              <w:jc w:val="center"/>
              <w:rPr>
                <w:rFonts w:ascii="Gigi" w:hAnsi="Gig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C1C51">
              <w:rPr>
                <w:rFonts w:ascii="Gigi" w:hAnsi="Gigi" w:cs="Times New Roman"/>
                <w:color w:val="000000" w:themeColor="text1"/>
                <w:sz w:val="28"/>
                <w:szCs w:val="24"/>
              </w:rPr>
              <w:t>Onduras</w:t>
            </w:r>
            <w:proofErr w:type="spellEnd"/>
          </w:p>
        </w:tc>
        <w:tc>
          <w:tcPr>
            <w:tcW w:w="1425" w:type="dxa"/>
            <w:vAlign w:val="center"/>
          </w:tcPr>
          <w:p w14:paraId="0FA3436F" w14:textId="77777777" w:rsidR="001E4A39" w:rsidRPr="004C1C51" w:rsidRDefault="00EE610B" w:rsidP="004C1C5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C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26/11/2019</w:t>
            </w:r>
          </w:p>
        </w:tc>
      </w:tr>
    </w:tbl>
    <w:p w14:paraId="1E8AA9F4" w14:textId="77777777" w:rsidR="008843C9" w:rsidRPr="004C1C51" w:rsidRDefault="008843C9" w:rsidP="004C1C51">
      <w:pPr>
        <w:rPr>
          <w:rFonts w:ascii="Times New Roman" w:hAnsi="Times New Roman" w:cs="Times New Roman"/>
        </w:rPr>
      </w:pPr>
    </w:p>
    <w:sectPr w:rsidR="008843C9" w:rsidRPr="004C1C5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8827C" w14:textId="77777777" w:rsidR="00003E7E" w:rsidRDefault="00003E7E" w:rsidP="005E1593">
      <w:r>
        <w:separator/>
      </w:r>
    </w:p>
  </w:endnote>
  <w:endnote w:type="continuationSeparator" w:id="0">
    <w:p w14:paraId="50B281E3" w14:textId="77777777" w:rsidR="00003E7E" w:rsidRDefault="00003E7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14:paraId="1401339D" w14:textId="77777777" w:rsidTr="007D5BC2">
      <w:trPr>
        <w:jc w:val="center"/>
      </w:trPr>
      <w:tc>
        <w:tcPr>
          <w:tcW w:w="3846" w:type="dxa"/>
          <w:vAlign w:val="center"/>
        </w:tcPr>
        <w:p w14:paraId="171FBB76" w14:textId="77777777"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14:paraId="37676101" w14:textId="77777777"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52B2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52B2E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14:paraId="6DB7F3A9" w14:textId="77777777" w:rsidTr="007D5BC2">
      <w:trPr>
        <w:jc w:val="center"/>
      </w:trP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846" w:type="dxa"/>
              <w:vAlign w:val="center"/>
            </w:tcPr>
            <w:p w14:paraId="0D25D61F" w14:textId="7278D53C" w:rsidR="005713A0" w:rsidRPr="006419CA" w:rsidRDefault="001D40BB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proofErr w:type="spellStart"/>
              <w:r w:rsidRPr="001D40BB">
                <w:rPr>
                  <w:rFonts w:ascii="Times New Roman" w:hAnsi="Times New Roman" w:cs="Times New Roman"/>
                  <w:b/>
                  <w:sz w:val="24"/>
                  <w:szCs w:val="24"/>
                </w:rPr>
                <w:t>HLayisa</w:t>
              </w:r>
              <w:proofErr w:type="spellEnd"/>
              <w:r w:rsidRPr="001D40BB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Project Team</w:t>
              </w:r>
            </w:p>
          </w:tc>
        </w:sdtContent>
      </w:sdt>
      <w:tc>
        <w:tcPr>
          <w:tcW w:w="4448" w:type="dxa"/>
          <w:vAlign w:val="center"/>
        </w:tcPr>
        <w:p w14:paraId="7F940CB2" w14:textId="09334F50" w:rsidR="005713A0" w:rsidRPr="006419CA" w:rsidRDefault="005713A0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50B82EB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A8536" w14:textId="77777777" w:rsidR="00003E7E" w:rsidRDefault="00003E7E" w:rsidP="005E1593">
      <w:r>
        <w:separator/>
      </w:r>
    </w:p>
  </w:footnote>
  <w:footnote w:type="continuationSeparator" w:id="0">
    <w:p w14:paraId="394286EE" w14:textId="77777777" w:rsidR="00003E7E" w:rsidRDefault="00003E7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14:paraId="6DE7A815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74F08D41" w14:textId="77777777" w:rsidR="005713A0" w:rsidRPr="006552B1" w:rsidRDefault="005713A0" w:rsidP="006552B1">
          <w:pPr>
            <w:rPr>
              <w:sz w:val="22"/>
            </w:rPr>
          </w:pPr>
          <w:r w:rsidRPr="006552B1">
            <w:fldChar w:fldCharType="begin"/>
          </w:r>
          <w:r w:rsidRPr="006552B1">
            <w:rPr>
              <w:sz w:val="22"/>
            </w:rPr>
            <w:instrText xml:space="preserve"> TITLE   \* MERGEFORMAT </w:instrText>
          </w:r>
          <w:r w:rsidRPr="006552B1">
            <w:fldChar w:fldCharType="separate"/>
          </w:r>
          <w:r w:rsidR="009E11BF" w:rsidRPr="006552B1">
            <w:rPr>
              <w:sz w:val="22"/>
            </w:rPr>
            <w:t>Relatório de encerramento do contrato</w:t>
          </w:r>
          <w:r w:rsidRPr="006552B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B67F325" w14:textId="4B9267CB" w:rsidR="005713A0" w:rsidRPr="001D40BB" w:rsidRDefault="001D40BB" w:rsidP="001D40BB">
          <w:pPr>
            <w:pStyle w:val="Comments"/>
            <w:jc w:val="center"/>
            <w:rPr>
              <w:rFonts w:ascii="Times New Roman" w:hAnsi="Times New Roman"/>
            </w:rPr>
          </w:pPr>
          <w:r w:rsidRPr="001D40BB">
            <w:rPr>
              <w:rFonts w:ascii="Times New Roman" w:hAnsi="Times New Roman"/>
              <w:noProof/>
              <w:sz w:val="36"/>
              <w:lang w:val="en-US" w:eastAsia="en-US"/>
            </w:rPr>
            <w:t>HLAYISA</w:t>
          </w:r>
        </w:p>
      </w:tc>
    </w:tr>
    <w:tr w:rsidR="005713A0" w:rsidRPr="00A10908" w14:paraId="20F80D78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6B281F11" w14:textId="77777777" w:rsidR="005713A0" w:rsidRPr="007D5BC2" w:rsidRDefault="004F3DA7" w:rsidP="002D679E">
          <w:pPr>
            <w:pStyle w:val="Header"/>
            <w:rPr>
              <w:sz w:val="22"/>
            </w:rPr>
          </w:pPr>
          <w:proofErr w:type="spellStart"/>
          <w:r>
            <w:t>Hlayisa</w:t>
          </w:r>
          <w:proofErr w:type="spellEnd"/>
        </w:p>
      </w:tc>
      <w:tc>
        <w:tcPr>
          <w:tcW w:w="1956" w:type="dxa"/>
          <w:vMerge/>
          <w:vAlign w:val="center"/>
        </w:tcPr>
        <w:p w14:paraId="7D3CCFAD" w14:textId="77777777"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14:paraId="6729848A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3C2"/>
    <w:multiLevelType w:val="hybridMultilevel"/>
    <w:tmpl w:val="A08A6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85D4C"/>
    <w:multiLevelType w:val="hybridMultilevel"/>
    <w:tmpl w:val="0E321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2678"/>
    <w:multiLevelType w:val="hybridMultilevel"/>
    <w:tmpl w:val="91365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91598"/>
    <w:multiLevelType w:val="hybridMultilevel"/>
    <w:tmpl w:val="F47CE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86448"/>
    <w:multiLevelType w:val="multilevel"/>
    <w:tmpl w:val="E47C199A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7C150CBA"/>
    <w:multiLevelType w:val="hybridMultilevel"/>
    <w:tmpl w:val="EA426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03E7E"/>
    <w:rsid w:val="00080AED"/>
    <w:rsid w:val="000E2853"/>
    <w:rsid w:val="00123498"/>
    <w:rsid w:val="00147F94"/>
    <w:rsid w:val="00174B48"/>
    <w:rsid w:val="00187BBB"/>
    <w:rsid w:val="001D40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94115"/>
    <w:rsid w:val="003D377B"/>
    <w:rsid w:val="003F5EFE"/>
    <w:rsid w:val="0042609D"/>
    <w:rsid w:val="004706F8"/>
    <w:rsid w:val="004B2855"/>
    <w:rsid w:val="004B60F1"/>
    <w:rsid w:val="004C1C51"/>
    <w:rsid w:val="004F3DA7"/>
    <w:rsid w:val="00505180"/>
    <w:rsid w:val="0055540E"/>
    <w:rsid w:val="005713A0"/>
    <w:rsid w:val="00577B99"/>
    <w:rsid w:val="005814A1"/>
    <w:rsid w:val="005A6BEF"/>
    <w:rsid w:val="005E1593"/>
    <w:rsid w:val="005F487B"/>
    <w:rsid w:val="006049D3"/>
    <w:rsid w:val="00605747"/>
    <w:rsid w:val="006349FC"/>
    <w:rsid w:val="006419CA"/>
    <w:rsid w:val="006552B1"/>
    <w:rsid w:val="00663704"/>
    <w:rsid w:val="006810F7"/>
    <w:rsid w:val="006819C1"/>
    <w:rsid w:val="006A233C"/>
    <w:rsid w:val="006C162B"/>
    <w:rsid w:val="006E71B7"/>
    <w:rsid w:val="00707CF9"/>
    <w:rsid w:val="00731DD6"/>
    <w:rsid w:val="00735A91"/>
    <w:rsid w:val="00743E89"/>
    <w:rsid w:val="00777513"/>
    <w:rsid w:val="007912F8"/>
    <w:rsid w:val="00797FD1"/>
    <w:rsid w:val="007A054B"/>
    <w:rsid w:val="007D3B61"/>
    <w:rsid w:val="007D3FB3"/>
    <w:rsid w:val="007D5BC2"/>
    <w:rsid w:val="007E6433"/>
    <w:rsid w:val="00842903"/>
    <w:rsid w:val="00853B0E"/>
    <w:rsid w:val="00871E89"/>
    <w:rsid w:val="008843C9"/>
    <w:rsid w:val="008A2F21"/>
    <w:rsid w:val="008B174A"/>
    <w:rsid w:val="008B4ADB"/>
    <w:rsid w:val="00912271"/>
    <w:rsid w:val="00990136"/>
    <w:rsid w:val="009E11BF"/>
    <w:rsid w:val="00A42DA6"/>
    <w:rsid w:val="00A84EAF"/>
    <w:rsid w:val="00AB6247"/>
    <w:rsid w:val="00AE1992"/>
    <w:rsid w:val="00B11B27"/>
    <w:rsid w:val="00B52B2E"/>
    <w:rsid w:val="00B744F7"/>
    <w:rsid w:val="00BC6121"/>
    <w:rsid w:val="00C227F5"/>
    <w:rsid w:val="00C52528"/>
    <w:rsid w:val="00C74719"/>
    <w:rsid w:val="00CE2B3B"/>
    <w:rsid w:val="00D04C70"/>
    <w:rsid w:val="00D0581B"/>
    <w:rsid w:val="00D37957"/>
    <w:rsid w:val="00D37C5A"/>
    <w:rsid w:val="00DA6BEF"/>
    <w:rsid w:val="00E34C15"/>
    <w:rsid w:val="00E5380B"/>
    <w:rsid w:val="00E54A72"/>
    <w:rsid w:val="00E96D0C"/>
    <w:rsid w:val="00EE610B"/>
    <w:rsid w:val="00F267F3"/>
    <w:rsid w:val="00F33E91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7835B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uiPriority w:val="5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qFormat/>
    <w:rsid w:val="00A84EA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A84EAF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B744F7"/>
    <w:pPr>
      <w:spacing w:before="60" w:after="60"/>
      <w:ind w:left="720"/>
      <w:contextualSpacing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table" w:styleId="GridTable5Dark-Accent5">
    <w:name w:val="Grid Table 5 Dark Accent 5"/>
    <w:basedOn w:val="TableNormal"/>
    <w:uiPriority w:val="50"/>
    <w:rsid w:val="004C1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C1C5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0401A8"/>
    <w:rsid w:val="001B2BD4"/>
    <w:rsid w:val="002C550F"/>
    <w:rsid w:val="00675F98"/>
    <w:rsid w:val="00857EF7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47</TotalTime>
  <Pages>3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HLayisa Project Team</Company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Salmento Chitlango</cp:lastModifiedBy>
  <cp:revision>32</cp:revision>
  <dcterms:created xsi:type="dcterms:W3CDTF">2019-11-26T08:55:00Z</dcterms:created>
  <dcterms:modified xsi:type="dcterms:W3CDTF">2019-11-26T11:26:00Z</dcterms:modified>
</cp:coreProperties>
</file>